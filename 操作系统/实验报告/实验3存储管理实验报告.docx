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hint="eastAsia" w:ascii="Arial" w:hAnsi="Arial" w:eastAsia="黑体" w:cs="Arial"/>
          <w:sz w:val="32"/>
          <w:szCs w:val="32"/>
        </w:rPr>
        <w:t>实验</w:t>
      </w:r>
      <w:r>
        <w:rPr>
          <w:rFonts w:ascii="Arial" w:hAnsi="Arial" w:eastAsia="黑体" w:cs="Arial"/>
          <w:sz w:val="32"/>
          <w:szCs w:val="32"/>
        </w:rPr>
        <w:t>3</w:t>
      </w:r>
      <w:r>
        <w:rPr>
          <w:rFonts w:hint="eastAsia" w:ascii="Arial" w:hAnsi="Arial" w:eastAsia="黑体" w:cs="Arial"/>
          <w:sz w:val="32"/>
          <w:szCs w:val="32"/>
        </w:rPr>
        <w:t>实验报告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985"/>
        <w:gridCol w:w="1134"/>
        <w:gridCol w:w="992"/>
        <w:gridCol w:w="11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课程名称</w:t>
            </w:r>
          </w:p>
        </w:tc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操作系统原理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指导教师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邓旭东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实验日期</w:t>
            </w:r>
          </w:p>
        </w:tc>
        <w:tc>
          <w:tcPr>
            <w:tcW w:w="1922" w:type="dxa"/>
            <w:vAlign w:val="center"/>
          </w:tcPr>
          <w:p>
            <w:r>
              <w:t>3-4</w:t>
            </w:r>
            <w:r>
              <w:rPr>
                <w:rFonts w:hint="eastAsia"/>
              </w:rPr>
              <w:t>周三</w:t>
            </w:r>
            <w:r>
              <w:t>5-6</w:t>
            </w:r>
            <w:r>
              <w:rPr>
                <w:rFonts w:hint="eastAsia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班级</w:t>
            </w:r>
          </w:p>
        </w:tc>
        <w:tc>
          <w:tcPr>
            <w:tcW w:w="1985" w:type="dxa"/>
            <w:vAlign w:val="center"/>
          </w:tcPr>
          <w:p>
            <w:r>
              <w:t>16</w:t>
            </w:r>
            <w:r>
              <w:rPr>
                <w:rFonts w:hint="eastAsia"/>
              </w:rPr>
              <w:t>物联</w:t>
            </w:r>
            <w:r>
              <w:t>01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姓名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134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学号</w:t>
            </w:r>
          </w:p>
        </w:tc>
        <w:tc>
          <w:tcPr>
            <w:tcW w:w="192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实验成绩</w:t>
            </w:r>
          </w:p>
        </w:tc>
        <w:tc>
          <w:tcPr>
            <w:tcW w:w="7167" w:type="dxa"/>
            <w:gridSpan w:val="5"/>
            <w:vAlign w:val="center"/>
          </w:tcPr>
          <w:p>
            <w:r>
              <w:rPr>
                <w:rFonts w:hint="eastAsia"/>
                <w:color w:val="FF0000"/>
              </w:rPr>
              <w:t>这一栏由教师填写</w:t>
            </w:r>
          </w:p>
        </w:tc>
      </w:tr>
    </w:tbl>
    <w:p>
      <w:r>
        <w:t xml:space="preserve">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一、实验项目名称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存储管理</w:t>
            </w: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二、实验目的及要求</w:t>
            </w:r>
          </w:p>
          <w:p>
            <w:pPr>
              <w:rPr>
                <w:rFonts w:hint="eastAsia" w:ascii="宋体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页面置换算法。使用</w:t>
            </w:r>
            <w:r>
              <w:rPr>
                <w:rFonts w:ascii="仿宋_GB2312" w:eastAsia="仿宋_GB2312"/>
                <w:sz w:val="24"/>
              </w:rPr>
              <w:t>FIFO</w:t>
            </w:r>
            <w:r>
              <w:rPr>
                <w:rFonts w:hint="eastAsia" w:ascii="仿宋_GB2312" w:eastAsia="仿宋_GB2312"/>
                <w:sz w:val="24"/>
              </w:rPr>
              <w:t>算法</w:t>
            </w:r>
            <w:r>
              <w:rPr>
                <w:rFonts w:ascii="仿宋_GB2312" w:eastAsia="仿宋_GB2312"/>
                <w:sz w:val="24"/>
              </w:rPr>
              <w:t>.OPT</w:t>
            </w:r>
            <w:r>
              <w:rPr>
                <w:rFonts w:hint="eastAsia" w:ascii="仿宋_GB2312" w:eastAsia="仿宋_GB2312"/>
                <w:sz w:val="24"/>
              </w:rPr>
              <w:t>算法</w:t>
            </w:r>
            <w:r>
              <w:rPr>
                <w:rFonts w:ascii="仿宋_GB2312" w:eastAsia="仿宋_GB2312"/>
                <w:sz w:val="24"/>
              </w:rPr>
              <w:t>.LRU</w:t>
            </w:r>
            <w:r>
              <w:rPr>
                <w:rFonts w:hint="eastAsia" w:ascii="仿宋_GB2312" w:eastAsia="仿宋_GB2312"/>
                <w:sz w:val="24"/>
              </w:rPr>
              <w:t>算法之一，设计程序</w:t>
            </w:r>
            <w:r>
              <w:rPr>
                <w:rFonts w:ascii="仿宋_GB2312" w:eastAsia="仿宋_GB2312"/>
                <w:sz w:val="24"/>
              </w:rPr>
              <w:t>,</w:t>
            </w:r>
            <w:r>
              <w:rPr>
                <w:rFonts w:hint="eastAsia" w:ascii="仿宋_GB2312" w:eastAsia="仿宋_GB2312"/>
                <w:sz w:val="24"/>
              </w:rPr>
              <w:t>模拟请求页式存储管理中页面置换过程，计算访问命中率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。</w:t>
            </w:r>
            <w:bookmarkStart w:id="0" w:name="_GoBack"/>
            <w:bookmarkEnd w:id="0"/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三、实验环境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硬件平台：微型电子计算机</w:t>
            </w:r>
            <w:r>
              <w:rPr>
                <w:rFonts w:ascii="宋体" w:hAnsi="宋体"/>
                <w:szCs w:val="21"/>
              </w:rPr>
              <w:t>Intel Pentium 4 CPU 1.2GHz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512MB RAM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软件：</w:t>
            </w:r>
            <w:r>
              <w:rPr>
                <w:rFonts w:ascii="宋体" w:hAnsi="宋体"/>
                <w:szCs w:val="21"/>
              </w:rPr>
              <w:t>Ubuntu 13.04 LTS</w:t>
            </w: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四、实验内容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(1)</w:t>
            </w:r>
            <w:r>
              <w:rPr>
                <w:rFonts w:hint="eastAsia" w:ascii="宋体" w:hAnsi="宋体"/>
                <w:szCs w:val="21"/>
              </w:rPr>
              <w:t>页面置换算法</w:t>
            </w: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五、实验步骤与实验程序</w:t>
            </w: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六、实验结果</w:t>
            </w: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七、实验总结</w:t>
            </w:r>
          </w:p>
          <w:p>
            <w:pPr>
              <w:rPr>
                <w:rFonts w:ascii="宋体" w:cs="Arial"/>
                <w:szCs w:val="21"/>
              </w:rPr>
            </w:pPr>
          </w:p>
          <w:p>
            <w:pPr>
              <w:rPr>
                <w:rFonts w:ascii="宋体" w:cs="Arial"/>
                <w:szCs w:val="21"/>
              </w:rPr>
            </w:pPr>
          </w:p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</w:tcPr>
          <w:p>
            <w:pPr>
              <w:rPr>
                <w:rFonts w:asci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八、教师评阅意见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这一栏由教师填写</w:t>
            </w: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192B"/>
    <w:rsid w:val="000B11CD"/>
    <w:rsid w:val="000D21CF"/>
    <w:rsid w:val="000D4117"/>
    <w:rsid w:val="0010298E"/>
    <w:rsid w:val="00135A9D"/>
    <w:rsid w:val="001C3148"/>
    <w:rsid w:val="001D524E"/>
    <w:rsid w:val="002034DC"/>
    <w:rsid w:val="00266B16"/>
    <w:rsid w:val="002B1ACC"/>
    <w:rsid w:val="002C394C"/>
    <w:rsid w:val="002C4446"/>
    <w:rsid w:val="002E58C1"/>
    <w:rsid w:val="003C1184"/>
    <w:rsid w:val="003C22DB"/>
    <w:rsid w:val="003E3139"/>
    <w:rsid w:val="004A35F6"/>
    <w:rsid w:val="006078FA"/>
    <w:rsid w:val="0068794A"/>
    <w:rsid w:val="00697647"/>
    <w:rsid w:val="006E681D"/>
    <w:rsid w:val="006E791E"/>
    <w:rsid w:val="007206CF"/>
    <w:rsid w:val="00720A8D"/>
    <w:rsid w:val="00770C51"/>
    <w:rsid w:val="007E436B"/>
    <w:rsid w:val="00807C9C"/>
    <w:rsid w:val="00833762"/>
    <w:rsid w:val="008707AA"/>
    <w:rsid w:val="00873CCF"/>
    <w:rsid w:val="00884964"/>
    <w:rsid w:val="00890804"/>
    <w:rsid w:val="008B204A"/>
    <w:rsid w:val="008C1A9F"/>
    <w:rsid w:val="008D5786"/>
    <w:rsid w:val="009763A6"/>
    <w:rsid w:val="009B2CFC"/>
    <w:rsid w:val="00A06A0F"/>
    <w:rsid w:val="00A65869"/>
    <w:rsid w:val="00A87A64"/>
    <w:rsid w:val="00AE272C"/>
    <w:rsid w:val="00B06F36"/>
    <w:rsid w:val="00B75A21"/>
    <w:rsid w:val="00B75C78"/>
    <w:rsid w:val="00BD0E4A"/>
    <w:rsid w:val="00C416A5"/>
    <w:rsid w:val="00C65F96"/>
    <w:rsid w:val="00CC192B"/>
    <w:rsid w:val="00CF5A4D"/>
    <w:rsid w:val="00DA61D6"/>
    <w:rsid w:val="00DD679F"/>
    <w:rsid w:val="00EB786B"/>
    <w:rsid w:val="00EF407A"/>
    <w:rsid w:val="00F3342D"/>
    <w:rsid w:val="00FB200D"/>
    <w:rsid w:val="00FF1AA4"/>
    <w:rsid w:val="00FF3A74"/>
    <w:rsid w:val="42C0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6"/>
    <w:link w:val="3"/>
    <w:locked/>
    <w:uiPriority w:val="99"/>
    <w:rPr>
      <w:rFonts w:cs="Times New Roman"/>
      <w:kern w:val="2"/>
      <w:sz w:val="18"/>
    </w:rPr>
  </w:style>
  <w:style w:type="character" w:customStyle="1" w:styleId="8">
    <w:name w:val="Footer Char"/>
    <w:basedOn w:val="6"/>
    <w:link w:val="2"/>
    <w:locked/>
    <w:uiPriority w:val="99"/>
    <w:rPr>
      <w:rFonts w:cs="Times New Roman"/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Users</Company>
  <Pages>1</Pages>
  <Words>50</Words>
  <Characters>290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2018-05-02T07:49:00Z</dcterms:created>
  <dc:creator>余泽</dc:creator>
  <cp:lastModifiedBy>Administrator</cp:lastModifiedBy>
  <dcterms:modified xsi:type="dcterms:W3CDTF">2021-04-13T00:05:41Z</dcterms:modified>
  <dc:title>实验1实验报告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
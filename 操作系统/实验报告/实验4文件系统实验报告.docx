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hint="eastAsia" w:ascii="Arial" w:hAnsi="Arial" w:eastAsia="黑体" w:cs="Arial"/>
          <w:sz w:val="32"/>
          <w:szCs w:val="32"/>
        </w:rPr>
        <w:t>实验</w:t>
      </w:r>
      <w:r>
        <w:rPr>
          <w:rFonts w:ascii="Arial" w:hAnsi="Arial" w:eastAsia="黑体" w:cs="Arial"/>
          <w:sz w:val="32"/>
          <w:szCs w:val="32"/>
        </w:rPr>
        <w:t>4</w:t>
      </w:r>
      <w:r>
        <w:rPr>
          <w:rFonts w:hint="eastAsia" w:ascii="Arial" w:hAnsi="Arial" w:eastAsia="黑体" w:cs="Arial"/>
          <w:sz w:val="32"/>
          <w:szCs w:val="32"/>
        </w:rPr>
        <w:t>实验报告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985"/>
        <w:gridCol w:w="1134"/>
        <w:gridCol w:w="992"/>
        <w:gridCol w:w="11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课程名称</w:t>
            </w:r>
          </w:p>
        </w:tc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操作系统原理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指导教师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邓旭东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实验日期</w:t>
            </w:r>
          </w:p>
        </w:tc>
        <w:tc>
          <w:tcPr>
            <w:tcW w:w="1922" w:type="dxa"/>
            <w:vAlign w:val="center"/>
          </w:tcPr>
          <w:p>
            <w:r>
              <w:t>3-4</w:t>
            </w:r>
            <w:r>
              <w:rPr>
                <w:rFonts w:hint="eastAsia"/>
              </w:rPr>
              <w:t>周三</w:t>
            </w:r>
            <w:r>
              <w:t>5-6</w:t>
            </w:r>
            <w:r>
              <w:rPr>
                <w:rFonts w:hint="eastAsia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班级</w:t>
            </w:r>
          </w:p>
        </w:tc>
        <w:tc>
          <w:tcPr>
            <w:tcW w:w="1985" w:type="dxa"/>
            <w:vAlign w:val="center"/>
          </w:tcPr>
          <w:p>
            <w:r>
              <w:t>16</w:t>
            </w:r>
            <w:r>
              <w:rPr>
                <w:rFonts w:hint="eastAsia"/>
              </w:rPr>
              <w:t>物联</w:t>
            </w:r>
            <w:r>
              <w:t>01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姓名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学号</w:t>
            </w:r>
          </w:p>
        </w:tc>
        <w:tc>
          <w:tcPr>
            <w:tcW w:w="192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实验成绩</w:t>
            </w:r>
          </w:p>
        </w:tc>
        <w:tc>
          <w:tcPr>
            <w:tcW w:w="7167" w:type="dxa"/>
            <w:gridSpan w:val="5"/>
            <w:vAlign w:val="center"/>
          </w:tcPr>
          <w:p>
            <w:r>
              <w:rPr>
                <w:rFonts w:hint="eastAsia"/>
                <w:color w:val="FF0000"/>
              </w:rPr>
              <w:t>这一栏由教师填写</w:t>
            </w:r>
          </w:p>
        </w:tc>
      </w:tr>
    </w:tbl>
    <w:p>
      <w:r>
        <w:t xml:space="preserve">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一、实验项目名称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文件系统</w:t>
            </w: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二、实验目的及要求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仿宋_GB2312" w:eastAsia="仿宋_GB2312"/>
                <w:sz w:val="24"/>
              </w:rPr>
              <w:t>设计一个二级文件系统，要求实现登录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注销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退出文件系统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目录操作（创建目录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改变目录）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文件操作（创建文件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打开文件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读文件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写文件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关闭文件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删除文件）等功能。（可以不考虑文件共享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文件系统安全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管道文件与设备文件等特殊内容）。</w:t>
            </w:r>
            <w:bookmarkStart w:id="0" w:name="_GoBack"/>
            <w:bookmarkEnd w:id="0"/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三、实验环境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硬件平台：微型电子计算机</w:t>
            </w:r>
            <w:r>
              <w:rPr>
                <w:rFonts w:ascii="宋体" w:hAnsi="宋体"/>
                <w:szCs w:val="21"/>
              </w:rPr>
              <w:t>Intel Pentium 4 CPU 1.2GHz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512MB RAM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软件：</w:t>
            </w:r>
            <w:r>
              <w:rPr>
                <w:rFonts w:ascii="宋体" w:hAnsi="宋体"/>
                <w:szCs w:val="21"/>
              </w:rPr>
              <w:t>Ubuntu 13.04 LTS</w:t>
            </w: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四、实验内容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(1)</w:t>
            </w:r>
            <w:r>
              <w:rPr>
                <w:rFonts w:hint="eastAsia" w:ascii="宋体" w:hAnsi="宋体"/>
                <w:szCs w:val="21"/>
              </w:rPr>
              <w:t>设计二级文件系统</w:t>
            </w: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五、实验步骤与实验程序</w:t>
            </w: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六、实验结果</w:t>
            </w: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七、实验总结</w:t>
            </w:r>
          </w:p>
          <w:p>
            <w:pPr>
              <w:rPr>
                <w:rFonts w:ascii="宋体" w:cs="Arial"/>
                <w:szCs w:val="21"/>
              </w:rPr>
            </w:pPr>
          </w:p>
          <w:p>
            <w:pPr>
              <w:rPr>
                <w:rFonts w:ascii="宋体" w:cs="Arial"/>
                <w:szCs w:val="21"/>
              </w:rPr>
            </w:pPr>
          </w:p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八、教师评阅意见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这一栏由教师填写</w:t>
            </w: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192B"/>
    <w:rsid w:val="000B11CD"/>
    <w:rsid w:val="000D21CF"/>
    <w:rsid w:val="000D4117"/>
    <w:rsid w:val="0010298E"/>
    <w:rsid w:val="001137F2"/>
    <w:rsid w:val="001C3148"/>
    <w:rsid w:val="001C36FC"/>
    <w:rsid w:val="001D524E"/>
    <w:rsid w:val="001E0295"/>
    <w:rsid w:val="002034DC"/>
    <w:rsid w:val="00266B16"/>
    <w:rsid w:val="002B1ACC"/>
    <w:rsid w:val="002C394C"/>
    <w:rsid w:val="002C4446"/>
    <w:rsid w:val="003C1184"/>
    <w:rsid w:val="003E3139"/>
    <w:rsid w:val="004A35F6"/>
    <w:rsid w:val="006078FA"/>
    <w:rsid w:val="00697647"/>
    <w:rsid w:val="006E681D"/>
    <w:rsid w:val="006E791E"/>
    <w:rsid w:val="00700C8F"/>
    <w:rsid w:val="007206CF"/>
    <w:rsid w:val="00720A8D"/>
    <w:rsid w:val="00757594"/>
    <w:rsid w:val="00770C51"/>
    <w:rsid w:val="007E436B"/>
    <w:rsid w:val="00807C9C"/>
    <w:rsid w:val="00833762"/>
    <w:rsid w:val="008707AA"/>
    <w:rsid w:val="00873CCF"/>
    <w:rsid w:val="00884964"/>
    <w:rsid w:val="00890804"/>
    <w:rsid w:val="008B204A"/>
    <w:rsid w:val="008C1A9F"/>
    <w:rsid w:val="008D5786"/>
    <w:rsid w:val="009763A6"/>
    <w:rsid w:val="009B2CFC"/>
    <w:rsid w:val="00A06A0F"/>
    <w:rsid w:val="00A65869"/>
    <w:rsid w:val="00A87A64"/>
    <w:rsid w:val="00AE272C"/>
    <w:rsid w:val="00B06F36"/>
    <w:rsid w:val="00B75A21"/>
    <w:rsid w:val="00B75C78"/>
    <w:rsid w:val="00BD0E4A"/>
    <w:rsid w:val="00C416A5"/>
    <w:rsid w:val="00C65F96"/>
    <w:rsid w:val="00CC192B"/>
    <w:rsid w:val="00CF5A4D"/>
    <w:rsid w:val="00DD679F"/>
    <w:rsid w:val="00EB786B"/>
    <w:rsid w:val="00EF407A"/>
    <w:rsid w:val="00F3342D"/>
    <w:rsid w:val="00FA5AA5"/>
    <w:rsid w:val="00FB200D"/>
    <w:rsid w:val="00FF1AA4"/>
    <w:rsid w:val="00FF3A74"/>
    <w:rsid w:val="7D00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6"/>
    <w:link w:val="3"/>
    <w:qFormat/>
    <w:locked/>
    <w:uiPriority w:val="99"/>
    <w:rPr>
      <w:rFonts w:cs="Times New Roman"/>
      <w:kern w:val="2"/>
      <w:sz w:val="18"/>
    </w:rPr>
  </w:style>
  <w:style w:type="character" w:customStyle="1" w:styleId="8">
    <w:name w:val="Footer Char"/>
    <w:basedOn w:val="6"/>
    <w:link w:val="2"/>
    <w:qFormat/>
    <w:locked/>
    <w:uiPriority w:val="99"/>
    <w:rPr>
      <w:rFonts w:cs="Times New Roman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Users</Company>
  <Pages>1</Pages>
  <Words>59</Words>
  <Characters>337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2018-05-02T07:50:00Z</dcterms:created>
  <dc:creator>余泽</dc:creator>
  <cp:lastModifiedBy>Administrator</cp:lastModifiedBy>
  <dcterms:modified xsi:type="dcterms:W3CDTF">2021-04-13T00:05:53Z</dcterms:modified>
  <dc:title>实验1实验报告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